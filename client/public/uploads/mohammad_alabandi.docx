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063" w:rsidRDefault="00D70063" w:rsidP="00D70063">
      <w:pPr>
        <w:pStyle w:val="Heading3"/>
      </w:pPr>
      <w:r>
        <w:rPr>
          <w:noProof/>
          <w:lang w:eastAsia="en-US"/>
        </w:rPr>
        <mc:AlternateContent>
          <mc:Choice Requires="wps">
            <w:drawing>
              <wp:anchor distT="45720" distB="45720" distL="114300" distR="114300" simplePos="0" relativeHeight="251659264" behindDoc="0" locked="1" layoutInCell="1" allowOverlap="1" wp14:anchorId="157EC6F2" wp14:editId="3BA2E936">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8458200"/>
                <wp:effectExtent l="0" t="0" r="381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sdt>
                            <w:sdtPr>
                              <w:alias w:val="Your Name"/>
                              <w:tag w:val="Your Name"/>
                              <w:id w:val="-1489158292"/>
                              <w:placeholder>
                                <w:docPart w:val="EDAA9B02560B42BA80A7D9261659E4C8"/>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731C98" w:rsidRPr="00486E5D" w:rsidRDefault="00731C98" w:rsidP="00486E5D">
                                <w:pPr>
                                  <w:pStyle w:val="Title"/>
                                </w:pPr>
                                <w:r>
                                  <w:t>Mohammed Alabandi</w:t>
                                </w:r>
                              </w:p>
                            </w:sdtContent>
                          </w:sdt>
                          <w:p w:rsidR="00731C98" w:rsidRDefault="00D93AB7" w:rsidP="00D70063">
                            <w:pPr>
                              <w:pStyle w:val="Subtitle"/>
                            </w:pPr>
                            <w:sdt>
                              <w:sdtPr>
                                <w:alias w:val="Position Title"/>
                                <w:tag w:val=""/>
                                <w:id w:val="-214128171"/>
                                <w:placeholder>
                                  <w:docPart w:val="7C05058C959F4C5F9308D89CC99E4CC2"/>
                                </w:placeholder>
                                <w:dataBinding w:prefixMappings="xmlns:ns0='http://schemas.microsoft.com/office/2006/coverPageProps' " w:xpath="/ns0:CoverPageProperties[1]/ns0:CompanyAddress[1]" w:storeItemID="{55AF091B-3C7A-41E3-B477-F2FDAA23CFDA}"/>
                                <w15:appearance w15:val="hidden"/>
                                <w:text w:multiLine="1"/>
                              </w:sdtPr>
                              <w:sdtEndPr/>
                              <w:sdtContent>
                                <w:r w:rsidR="00731C98" w:rsidRPr="00657C99">
                                  <w:t>Lead Developer for Experimentation and Innovation at HP</w:t>
                                </w:r>
                                <w:r w:rsidR="00731C98">
                                  <w:t xml:space="preserve"> INC.</w:t>
                                </w:r>
                              </w:sdtContent>
                            </w:sdt>
                          </w:p>
                          <w:p w:rsidR="00731C98" w:rsidRDefault="00D93AB7" w:rsidP="00D70063">
                            <w:pPr>
                              <w:pStyle w:val="Heading1"/>
                            </w:pPr>
                            <w:sdt>
                              <w:sdtPr>
                                <w:id w:val="-1270160369"/>
                                <w:placeholder>
                                  <w:docPart w:val="3A29FD23F7284677AB6F239AD29E2880"/>
                                </w:placeholder>
                                <w:temporary/>
                                <w:showingPlcHdr/>
                                <w15:appearance w15:val="hidden"/>
                              </w:sdtPr>
                              <w:sdtEndPr/>
                              <w:sdtContent>
                                <w:r w:rsidR="00731C98">
                                  <w:t>Objective</w:t>
                                </w:r>
                              </w:sdtContent>
                            </w:sdt>
                          </w:p>
                          <w:p w:rsidR="00731C98" w:rsidRDefault="00D8569C" w:rsidP="00D70063">
                            <w:r w:rsidRPr="00D8569C">
                              <w:t xml:space="preserve">A result-driven and dedicated Software Engineer seeking a position to utilize my skills in coding, </w:t>
                            </w:r>
                            <w:r w:rsidR="000040DB">
                              <w:t>problem-solving</w:t>
                            </w:r>
                            <w:r w:rsidRPr="00D8569C">
                              <w:t>, and testing to help the business make data-driven decisions.</w:t>
                            </w:r>
                          </w:p>
                          <w:sdt>
                            <w:sdtPr>
                              <w:id w:val="1993831541"/>
                              <w:placeholder>
                                <w:docPart w:val="44D3894E987149EB9C4F5204E929A178"/>
                              </w:placeholder>
                              <w:temporary/>
                              <w:showingPlcHdr/>
                              <w15:appearance w15:val="hidden"/>
                            </w:sdtPr>
                            <w:sdtEndPr/>
                            <w:sdtContent>
                              <w:p w:rsidR="00731C98" w:rsidRDefault="00731C98" w:rsidP="00D70063">
                                <w:pPr>
                                  <w:pStyle w:val="Heading2"/>
                                </w:pPr>
                                <w:r>
                                  <w:t>Skills &amp; Abilities</w:t>
                                </w:r>
                              </w:p>
                            </w:sdtContent>
                          </w:sdt>
                          <w:p w:rsidR="00731C98" w:rsidRDefault="00731C98" w:rsidP="00D70063">
                            <w:r>
                              <w:t xml:space="preserve">HTML </w:t>
                            </w:r>
                            <w:r w:rsidRPr="00657C99">
                              <w:t>·</w:t>
                            </w:r>
                            <w:r>
                              <w:t xml:space="preserve"> CSS </w:t>
                            </w:r>
                            <w:r w:rsidRPr="00657C99">
                              <w:t>·</w:t>
                            </w:r>
                            <w:r>
                              <w:t xml:space="preserve"> </w:t>
                            </w:r>
                            <w:r w:rsidRPr="00657C99">
                              <w:t>Java</w:t>
                            </w:r>
                            <w:r>
                              <w:t>s</w:t>
                            </w:r>
                            <w:r w:rsidRPr="00657C99">
                              <w:t xml:space="preserve">cript · </w:t>
                            </w:r>
                            <w:r>
                              <w:t xml:space="preserve">React.JS </w:t>
                            </w:r>
                            <w:r w:rsidRPr="00657C99">
                              <w:t>·</w:t>
                            </w:r>
                            <w:r>
                              <w:t xml:space="preserve"> </w:t>
                            </w:r>
                            <w:r w:rsidRPr="00657C99">
                              <w:t>A/B Testing · Web Analytics · SEO · Responsive Web Design ·</w:t>
                            </w:r>
                            <w:r>
                              <w:t xml:space="preserve"> JQuery </w:t>
                            </w:r>
                            <w:r w:rsidRPr="00657C99">
                              <w:t>·</w:t>
                            </w:r>
                            <w:r>
                              <w:t xml:space="preserve"> SASS/LESS </w:t>
                            </w:r>
                            <w:r w:rsidRPr="00657C99">
                              <w:t>·</w:t>
                            </w:r>
                            <w:r>
                              <w:t xml:space="preserve"> Optimizely </w:t>
                            </w:r>
                            <w:r w:rsidRPr="00657C99">
                              <w:t>·</w:t>
                            </w:r>
                            <w:r>
                              <w:t xml:space="preserve"> NODE.JS </w:t>
                            </w:r>
                            <w:r w:rsidRPr="00657C99">
                              <w:t>·</w:t>
                            </w:r>
                            <w:r>
                              <w:t xml:space="preserve"> Cross-browser testing</w:t>
                            </w:r>
                          </w:p>
                          <w:p w:rsidR="00731C98" w:rsidRDefault="00731C98" w:rsidP="00D70063">
                            <w:pPr>
                              <w:pStyle w:val="Heading2"/>
                            </w:pPr>
                            <w:r>
                              <w:t>CONTACT</w:t>
                            </w:r>
                          </w:p>
                          <w:p w:rsidR="00731C98" w:rsidRDefault="002005AE" w:rsidP="00BB1179">
                            <w:pPr>
                              <w:pStyle w:val="ContactInfo"/>
                              <w:spacing w:after="0"/>
                            </w:pPr>
                            <w:r>
                              <w:t>155 Gladys Ave.</w:t>
                            </w:r>
                          </w:p>
                          <w:p w:rsidR="00731C98" w:rsidRDefault="00731C98" w:rsidP="00BB1179">
                            <w:pPr>
                              <w:pStyle w:val="ContactInfo"/>
                              <w:spacing w:after="0"/>
                            </w:pPr>
                            <w:r>
                              <w:t>Mountain view, CA 9404</w:t>
                            </w:r>
                            <w:r w:rsidR="002005AE">
                              <w:t>3</w:t>
                            </w:r>
                          </w:p>
                          <w:p w:rsidR="00731C98" w:rsidRDefault="00731C98" w:rsidP="00D70063">
                            <w:pPr>
                              <w:pStyle w:val="ContactInfo"/>
                              <w:rPr>
                                <w:rStyle w:val="Strong"/>
                              </w:rPr>
                            </w:pPr>
                          </w:p>
                          <w:p w:rsidR="00731C98" w:rsidRDefault="00731C98" w:rsidP="00D70063">
                            <w:pPr>
                              <w:pStyle w:val="ContactInfo"/>
                            </w:pPr>
                            <w:r>
                              <w:rPr>
                                <w:rStyle w:val="Strong"/>
                              </w:rPr>
                              <w:t>T</w:t>
                            </w:r>
                            <w:r>
                              <w:t xml:space="preserve"> (650)-468-9531</w:t>
                            </w:r>
                          </w:p>
                          <w:p w:rsidR="00731C98" w:rsidRDefault="00731C98" w:rsidP="00BB1179">
                            <w:pPr>
                              <w:pStyle w:val="ContactInfo"/>
                            </w:pPr>
                            <w:r>
                              <w:rPr>
                                <w:rStyle w:val="Strong"/>
                              </w:rPr>
                              <w:t>E</w:t>
                            </w:r>
                            <w:r>
                              <w:t xml:space="preserve"> </w:t>
                            </w:r>
                            <w:hyperlink r:id="rId7" w:history="1">
                              <w:r w:rsidRPr="00D1308F">
                                <w:rPr>
                                  <w:rStyle w:val="Hyperlink"/>
                                </w:rPr>
                                <w:t>abandimh07@gmail.com</w:t>
                              </w:r>
                            </w:hyperlink>
                          </w:p>
                          <w:p w:rsidR="00731C98" w:rsidRDefault="00731C98" w:rsidP="00BB1179">
                            <w:pPr>
                              <w:pStyle w:val="ContactInfo"/>
                            </w:pPr>
                            <w:r>
                              <w:rPr>
                                <w:rStyle w:val="Strong"/>
                              </w:rPr>
                              <w:t xml:space="preserve">P </w:t>
                            </w:r>
                            <w:hyperlink r:id="rId8" w:history="1">
                              <w:r w:rsidRPr="00731C98">
                                <w:rPr>
                                  <w:rStyle w:val="Hyperlink"/>
                                </w:rPr>
                                <w:t>LinkedIn</w:t>
                              </w:r>
                            </w:hyperlink>
                          </w:p>
                          <w:p w:rsidR="00731C98" w:rsidRDefault="00731C98" w:rsidP="00D70063">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EC6F2" id="_x0000_t202" coordsize="21600,21600" o:spt="202" path="m,l,21600r21600,l21600,xe">
                <v:stroke joinstyle="miter"/>
                <v:path gradientshapeok="t" o:connecttype="rect"/>
              </v:shapetype>
              <v:shape id="Text Box 2" o:spid="_x0000_s1026" type="#_x0000_t202" alt="Sidebar text box" style="position:absolute;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" filled="f" stroked="f">
                <v:textbox inset="0,0,0,0">
                  <w:txbxContent>
                    <w:sdt>
                      <w:sdtPr>
                        <w:alias w:val="Your Name"/>
                        <w:tag w:val="Your Name"/>
                        <w:id w:val="-1489158292"/>
                        <w:placeholder>
                          <w:docPart w:val="EDAA9B02560B42BA80A7D9261659E4C8"/>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731C98" w:rsidRPr="00486E5D" w:rsidRDefault="00731C98" w:rsidP="00486E5D">
                          <w:pPr>
                            <w:pStyle w:val="Title"/>
                          </w:pPr>
                          <w:r>
                            <w:t>Mohammed Alabandi</w:t>
                          </w:r>
                        </w:p>
                      </w:sdtContent>
                    </w:sdt>
                    <w:p w:rsidR="00731C98" w:rsidRDefault="00D93AB7" w:rsidP="00D70063">
                      <w:pPr>
                        <w:pStyle w:val="Subtitle"/>
                      </w:pPr>
                      <w:sdt>
                        <w:sdtPr>
                          <w:alias w:val="Position Title"/>
                          <w:tag w:val=""/>
                          <w:id w:val="-214128171"/>
                          <w:placeholder>
                            <w:docPart w:val="7C05058C959F4C5F9308D89CC99E4CC2"/>
                          </w:placeholder>
                          <w:dataBinding w:prefixMappings="xmlns:ns0='http://schemas.microsoft.com/office/2006/coverPageProps' " w:xpath="/ns0:CoverPageProperties[1]/ns0:CompanyAddress[1]" w:storeItemID="{55AF091B-3C7A-41E3-B477-F2FDAA23CFDA}"/>
                          <w15:appearance w15:val="hidden"/>
                          <w:text w:multiLine="1"/>
                        </w:sdtPr>
                        <w:sdtEndPr/>
                        <w:sdtContent>
                          <w:r w:rsidR="00731C98" w:rsidRPr="00657C99">
                            <w:t>Lead Developer for Experimentation and Innovation at HP</w:t>
                          </w:r>
                          <w:r w:rsidR="00731C98">
                            <w:t xml:space="preserve"> INC.</w:t>
                          </w:r>
                        </w:sdtContent>
                      </w:sdt>
                    </w:p>
                    <w:p w:rsidR="00731C98" w:rsidRDefault="00D93AB7" w:rsidP="00D70063">
                      <w:pPr>
                        <w:pStyle w:val="Heading1"/>
                      </w:pPr>
                      <w:sdt>
                        <w:sdtPr>
                          <w:id w:val="-1270160369"/>
                          <w:placeholder>
                            <w:docPart w:val="3A29FD23F7284677AB6F239AD29E2880"/>
                          </w:placeholder>
                          <w:temporary/>
                          <w:showingPlcHdr/>
                          <w15:appearance w15:val="hidden"/>
                        </w:sdtPr>
                        <w:sdtEndPr/>
                        <w:sdtContent>
                          <w:r w:rsidR="00731C98">
                            <w:t>Objective</w:t>
                          </w:r>
                        </w:sdtContent>
                      </w:sdt>
                    </w:p>
                    <w:p w:rsidR="00731C98" w:rsidRDefault="00D8569C" w:rsidP="00D70063">
                      <w:r w:rsidRPr="00D8569C">
                        <w:t xml:space="preserve">A result-driven and dedicated Software Engineer seeking a position to utilize my skills in coding, </w:t>
                      </w:r>
                      <w:r w:rsidR="000040DB">
                        <w:t>problem-solving</w:t>
                      </w:r>
                      <w:r w:rsidRPr="00D8569C">
                        <w:t>, and testing to help the business make data-driven decisions.</w:t>
                      </w:r>
                    </w:p>
                    <w:sdt>
                      <w:sdtPr>
                        <w:id w:val="1993831541"/>
                        <w:placeholder>
                          <w:docPart w:val="44D3894E987149EB9C4F5204E929A178"/>
                        </w:placeholder>
                        <w:temporary/>
                        <w:showingPlcHdr/>
                        <w15:appearance w15:val="hidden"/>
                      </w:sdtPr>
                      <w:sdtEndPr/>
                      <w:sdtContent>
                        <w:p w:rsidR="00731C98" w:rsidRDefault="00731C98" w:rsidP="00D70063">
                          <w:pPr>
                            <w:pStyle w:val="Heading2"/>
                          </w:pPr>
                          <w:r>
                            <w:t>Skills &amp; Abilities</w:t>
                          </w:r>
                        </w:p>
                      </w:sdtContent>
                    </w:sdt>
                    <w:p w:rsidR="00731C98" w:rsidRDefault="00731C98" w:rsidP="00D70063">
                      <w:r>
                        <w:t xml:space="preserve">HTML </w:t>
                      </w:r>
                      <w:r w:rsidRPr="00657C99">
                        <w:t>·</w:t>
                      </w:r>
                      <w:r>
                        <w:t xml:space="preserve"> CSS </w:t>
                      </w:r>
                      <w:r w:rsidRPr="00657C99">
                        <w:t>·</w:t>
                      </w:r>
                      <w:r>
                        <w:t xml:space="preserve"> </w:t>
                      </w:r>
                      <w:r w:rsidRPr="00657C99">
                        <w:t>Java</w:t>
                      </w:r>
                      <w:r>
                        <w:t>s</w:t>
                      </w:r>
                      <w:r w:rsidRPr="00657C99">
                        <w:t xml:space="preserve">cript · </w:t>
                      </w:r>
                      <w:r>
                        <w:t xml:space="preserve">React.JS </w:t>
                      </w:r>
                      <w:r w:rsidRPr="00657C99">
                        <w:t>·</w:t>
                      </w:r>
                      <w:r>
                        <w:t xml:space="preserve"> </w:t>
                      </w:r>
                      <w:r w:rsidRPr="00657C99">
                        <w:t>A/B Testing · Web Analytics · SEO · Responsive Web Design ·</w:t>
                      </w:r>
                      <w:r>
                        <w:t xml:space="preserve"> JQuery </w:t>
                      </w:r>
                      <w:r w:rsidRPr="00657C99">
                        <w:t>·</w:t>
                      </w:r>
                      <w:r>
                        <w:t xml:space="preserve"> SASS/LESS </w:t>
                      </w:r>
                      <w:r w:rsidRPr="00657C99">
                        <w:t>·</w:t>
                      </w:r>
                      <w:r>
                        <w:t xml:space="preserve"> Optimizely </w:t>
                      </w:r>
                      <w:r w:rsidRPr="00657C99">
                        <w:t>·</w:t>
                      </w:r>
                      <w:r>
                        <w:t xml:space="preserve"> NODE.JS </w:t>
                      </w:r>
                      <w:r w:rsidRPr="00657C99">
                        <w:t>·</w:t>
                      </w:r>
                      <w:r>
                        <w:t xml:space="preserve"> Cross-browser testing</w:t>
                      </w:r>
                    </w:p>
                    <w:p w:rsidR="00731C98" w:rsidRDefault="00731C98" w:rsidP="00D70063">
                      <w:pPr>
                        <w:pStyle w:val="Heading2"/>
                      </w:pPr>
                      <w:r>
                        <w:t>CONTACT</w:t>
                      </w:r>
                    </w:p>
                    <w:p w:rsidR="00731C98" w:rsidRDefault="002005AE" w:rsidP="00BB1179">
                      <w:pPr>
                        <w:pStyle w:val="ContactInfo"/>
                        <w:spacing w:after="0"/>
                      </w:pPr>
                      <w:r>
                        <w:t>155 Gladys Ave.</w:t>
                      </w:r>
                    </w:p>
                    <w:p w:rsidR="00731C98" w:rsidRDefault="00731C98" w:rsidP="00BB1179">
                      <w:pPr>
                        <w:pStyle w:val="ContactInfo"/>
                        <w:spacing w:after="0"/>
                      </w:pPr>
                      <w:r>
                        <w:t>Mountain view, CA 9404</w:t>
                      </w:r>
                      <w:r w:rsidR="002005AE">
                        <w:t>3</w:t>
                      </w:r>
                    </w:p>
                    <w:p w:rsidR="00731C98" w:rsidRDefault="00731C98" w:rsidP="00D70063">
                      <w:pPr>
                        <w:pStyle w:val="ContactInfo"/>
                        <w:rPr>
                          <w:rStyle w:val="Strong"/>
                        </w:rPr>
                      </w:pPr>
                    </w:p>
                    <w:p w:rsidR="00731C98" w:rsidRDefault="00731C98" w:rsidP="00D70063">
                      <w:pPr>
                        <w:pStyle w:val="ContactInfo"/>
                      </w:pPr>
                      <w:r>
                        <w:rPr>
                          <w:rStyle w:val="Strong"/>
                        </w:rPr>
                        <w:t>T</w:t>
                      </w:r>
                      <w:r>
                        <w:t xml:space="preserve"> (650)-468-9531</w:t>
                      </w:r>
                    </w:p>
                    <w:p w:rsidR="00731C98" w:rsidRDefault="00731C98" w:rsidP="00BB1179">
                      <w:pPr>
                        <w:pStyle w:val="ContactInfo"/>
                      </w:pPr>
                      <w:r>
                        <w:rPr>
                          <w:rStyle w:val="Strong"/>
                        </w:rPr>
                        <w:t>E</w:t>
                      </w:r>
                      <w:r>
                        <w:t xml:space="preserve"> </w:t>
                      </w:r>
                      <w:hyperlink r:id="rId9" w:history="1">
                        <w:r w:rsidRPr="00D1308F">
                          <w:rPr>
                            <w:rStyle w:val="Hyperlink"/>
                          </w:rPr>
                          <w:t>abandimh07@gmail.com</w:t>
                        </w:r>
                      </w:hyperlink>
                    </w:p>
                    <w:p w:rsidR="00731C98" w:rsidRDefault="00731C98" w:rsidP="00BB1179">
                      <w:pPr>
                        <w:pStyle w:val="ContactInfo"/>
                      </w:pPr>
                      <w:r>
                        <w:rPr>
                          <w:rStyle w:val="Strong"/>
                        </w:rPr>
                        <w:t xml:space="preserve">P </w:t>
                      </w:r>
                      <w:hyperlink r:id="rId10" w:history="1">
                        <w:r w:rsidRPr="00731C98">
                          <w:rPr>
                            <w:rStyle w:val="Hyperlink"/>
                          </w:rPr>
                          <w:t>LinkedIn</w:t>
                        </w:r>
                      </w:hyperlink>
                    </w:p>
                    <w:p w:rsidR="00731C98" w:rsidRDefault="00731C98" w:rsidP="00D70063">
                      <w:pPr>
                        <w:pStyle w:val="ContactInfo"/>
                      </w:pPr>
                    </w:p>
                  </w:txbxContent>
                </v:textbox>
                <w10:wrap type="square" anchorx="page" anchory="margin"/>
                <w10:anchorlock/>
              </v:shape>
            </w:pict>
          </mc:Fallback>
        </mc:AlternateContent>
      </w:r>
      <w:sdt>
        <w:sdtPr>
          <w:id w:val="-1420087472"/>
          <w:placeholder>
            <w:docPart w:val="FB133339C95E4CA6B4DD0A86233EBE49"/>
          </w:placeholder>
          <w:temporary/>
          <w:showingPlcHdr/>
          <w15:appearance w15:val="hidden"/>
        </w:sdtPr>
        <w:sdtEndPr/>
        <w:sdtContent>
          <w:r>
            <w:t>Experience</w:t>
          </w:r>
        </w:sdtContent>
      </w:sdt>
    </w:p>
    <w:p w:rsidR="00D70063" w:rsidRDefault="00BB1179" w:rsidP="00D70063">
      <w:pPr>
        <w:pStyle w:val="Heading4"/>
      </w:pPr>
      <w:r>
        <w:t>HP INC, Palo alto, ca</w:t>
      </w:r>
    </w:p>
    <w:p w:rsidR="00BB1179" w:rsidRDefault="00BB1179" w:rsidP="00BB1179">
      <w:pPr>
        <w:pStyle w:val="Heading3"/>
        <w:shd w:val="clear" w:color="auto" w:fill="FFFFFF"/>
        <w:spacing w:line="300" w:lineRule="atLeast"/>
        <w:textAlignment w:val="baseline"/>
        <w:rPr>
          <w:rFonts w:ascii="Segoe UI" w:hAnsi="Segoe UI" w:cs="Segoe UI"/>
          <w:sz w:val="21"/>
          <w:szCs w:val="21"/>
        </w:rPr>
      </w:pPr>
      <w:r>
        <w:rPr>
          <w:rFonts w:ascii="Segoe UI" w:hAnsi="Segoe UI" w:cs="Segoe UI"/>
          <w:sz w:val="21"/>
          <w:szCs w:val="21"/>
          <w:bdr w:val="none" w:sz="0" w:space="0" w:color="auto" w:frame="1"/>
        </w:rPr>
        <w:t>Lead Developer for Experimentation and Innovation</w:t>
      </w:r>
    </w:p>
    <w:p w:rsidR="00BB1179" w:rsidRDefault="00BB1179" w:rsidP="00790146">
      <w:pPr>
        <w:spacing w:after="0" w:line="276" w:lineRule="auto"/>
        <w:rPr>
          <w:rFonts w:eastAsiaTheme="minorEastAsia" w:cstheme="majorBidi"/>
          <w:caps/>
          <w:sz w:val="28"/>
          <w:lang w:eastAsia="ja-JP"/>
        </w:rPr>
      </w:pPr>
      <w:r w:rsidRPr="00BB1179">
        <w:rPr>
          <w:rFonts w:eastAsiaTheme="minorEastAsia" w:cstheme="majorBidi"/>
          <w:caps/>
          <w:sz w:val="28"/>
          <w:lang w:eastAsia="ja-JP"/>
        </w:rPr>
        <w:t>Dec 2017 – Present</w:t>
      </w:r>
    </w:p>
    <w:p w:rsidR="000040DB" w:rsidRDefault="00BB1179" w:rsidP="000040DB">
      <w:pPr>
        <w:spacing w:after="0"/>
        <w:rPr>
          <w:rFonts w:ascii="Segoe UI" w:hAnsi="Segoe UI" w:cs="Segoe UI"/>
          <w:sz w:val="21"/>
          <w:szCs w:val="21"/>
          <w:shd w:val="clear" w:color="auto" w:fill="FFFFFF"/>
        </w:rPr>
      </w:pPr>
      <w:r>
        <w:rPr>
          <w:rFonts w:ascii="Segoe UI" w:hAnsi="Segoe UI" w:cs="Segoe UI"/>
          <w:sz w:val="21"/>
          <w:szCs w:val="21"/>
          <w:shd w:val="clear" w:color="auto" w:fill="FFFFFF"/>
        </w:rPr>
        <w:t># Supervising HP Experimentation development team which sets-up and run +80 experimentations, and personalization campaigns per quarter. </w:t>
      </w:r>
      <w:r>
        <w:rPr>
          <w:rFonts w:ascii="Segoe UI" w:hAnsi="Segoe UI" w:cs="Segoe UI"/>
          <w:sz w:val="21"/>
          <w:szCs w:val="21"/>
        </w:rPr>
        <w:br/>
      </w:r>
      <w:r>
        <w:rPr>
          <w:rFonts w:ascii="Segoe UI" w:hAnsi="Segoe UI" w:cs="Segoe UI"/>
          <w:sz w:val="21"/>
          <w:szCs w:val="21"/>
          <w:shd w:val="clear" w:color="auto" w:fill="FFFFFF"/>
        </w:rPr>
        <w:t xml:space="preserve"># </w:t>
      </w:r>
      <w:r w:rsidR="002005AE">
        <w:rPr>
          <w:rFonts w:ascii="Segoe UI" w:hAnsi="Segoe UI" w:cs="Segoe UI"/>
          <w:sz w:val="21"/>
          <w:szCs w:val="21"/>
          <w:shd w:val="clear" w:color="auto" w:fill="FFFFFF"/>
        </w:rPr>
        <w:t>Implemented react-metrics on a Single Page Application to track user engagement, and conversion metrics to help the business teams make data driven decisions.</w:t>
      </w:r>
      <w:r>
        <w:rPr>
          <w:rFonts w:ascii="Segoe UI" w:hAnsi="Segoe UI" w:cs="Segoe UI"/>
          <w:sz w:val="21"/>
          <w:szCs w:val="21"/>
        </w:rPr>
        <w:br/>
      </w:r>
      <w:r>
        <w:rPr>
          <w:rFonts w:ascii="Segoe UI" w:hAnsi="Segoe UI" w:cs="Segoe UI"/>
          <w:sz w:val="21"/>
          <w:szCs w:val="21"/>
          <w:shd w:val="clear" w:color="auto" w:fill="FFFFFF"/>
        </w:rPr>
        <w:t># Integrated Optimizely's Dynamic Website Support into a React Web Application that enables conducting, and building optimized A/B tests campaigns on a Single Page Application. </w:t>
      </w:r>
    </w:p>
    <w:p w:rsidR="000040DB" w:rsidRDefault="000040DB" w:rsidP="000040DB">
      <w:pPr>
        <w:spacing w:after="0"/>
        <w:rPr>
          <w:rFonts w:ascii="Segoe UI" w:hAnsi="Segoe UI" w:cs="Segoe UI"/>
          <w:sz w:val="21"/>
          <w:szCs w:val="21"/>
          <w:shd w:val="clear" w:color="auto" w:fill="FFFFFF"/>
        </w:rPr>
      </w:pPr>
      <w:r>
        <w:rPr>
          <w:rFonts w:ascii="Segoe UI" w:hAnsi="Segoe UI" w:cs="Segoe UI"/>
          <w:sz w:val="21"/>
          <w:szCs w:val="21"/>
          <w:shd w:val="clear" w:color="auto" w:fill="FFFFFF"/>
        </w:rPr>
        <w:t># Hands on experience with Full Stack JavaScript frameworks such as ReactJS, Angular 2, node.js, mongoose, and express.js. </w:t>
      </w:r>
    </w:p>
    <w:p w:rsidR="00BB1179" w:rsidRPr="000040DB" w:rsidRDefault="00BB1179" w:rsidP="000040DB">
      <w:pPr>
        <w:rPr>
          <w:rFonts w:ascii="Segoe UI" w:hAnsi="Segoe UI" w:cs="Segoe UI"/>
          <w:sz w:val="21"/>
          <w:szCs w:val="21"/>
          <w:shd w:val="clear" w:color="auto" w:fill="FFFFFF"/>
        </w:rPr>
      </w:pPr>
      <w:r>
        <w:rPr>
          <w:rFonts w:ascii="Segoe UI" w:hAnsi="Segoe UI" w:cs="Segoe UI"/>
          <w:sz w:val="21"/>
          <w:szCs w:val="21"/>
          <w:shd w:val="clear" w:color="auto" w:fill="FFFFFF"/>
        </w:rPr>
        <w:t># Responsible for launching experimentation campaigns and communicate the campaign's launch details to the business team, and other stakeholders involved.</w:t>
      </w:r>
      <w:r>
        <w:rPr>
          <w:rFonts w:ascii="Segoe UI" w:hAnsi="Segoe UI" w:cs="Segoe UI"/>
          <w:sz w:val="21"/>
          <w:szCs w:val="21"/>
        </w:rPr>
        <w:br/>
      </w:r>
      <w:r>
        <w:rPr>
          <w:rFonts w:ascii="Segoe UI" w:hAnsi="Segoe UI" w:cs="Segoe UI"/>
          <w:sz w:val="21"/>
          <w:szCs w:val="21"/>
          <w:shd w:val="clear" w:color="auto" w:fill="FFFFFF"/>
        </w:rPr>
        <w:t># Maintain the roadmap for current/future tests, support the business teams in test prioritization process.</w:t>
      </w:r>
    </w:p>
    <w:p w:rsidR="00790146" w:rsidRDefault="00790146" w:rsidP="00790146">
      <w:pPr>
        <w:pStyle w:val="Heading4"/>
      </w:pPr>
      <w:r>
        <w:t>HP INC, Palo alto, ca</w:t>
      </w:r>
    </w:p>
    <w:p w:rsidR="00790146" w:rsidRDefault="00790146" w:rsidP="00790146">
      <w:pPr>
        <w:pStyle w:val="Heading3"/>
        <w:shd w:val="clear" w:color="auto" w:fill="FFFFFF"/>
        <w:spacing w:line="300" w:lineRule="atLeast"/>
        <w:textAlignment w:val="baseline"/>
        <w:rPr>
          <w:rFonts w:ascii="Segoe UI" w:hAnsi="Segoe UI" w:cs="Segoe UI"/>
          <w:sz w:val="21"/>
          <w:szCs w:val="21"/>
        </w:rPr>
      </w:pPr>
      <w:r>
        <w:rPr>
          <w:rFonts w:ascii="Segoe UI" w:hAnsi="Segoe UI" w:cs="Segoe UI"/>
          <w:sz w:val="21"/>
          <w:szCs w:val="21"/>
          <w:bdr w:val="none" w:sz="0" w:space="0" w:color="auto" w:frame="1"/>
        </w:rPr>
        <w:t>Software Design Engineer</w:t>
      </w:r>
    </w:p>
    <w:p w:rsidR="00790146" w:rsidRDefault="00790146" w:rsidP="00790146">
      <w:pPr>
        <w:spacing w:after="0" w:line="276" w:lineRule="auto"/>
        <w:rPr>
          <w:rFonts w:eastAsiaTheme="minorEastAsia" w:cstheme="majorBidi"/>
          <w:caps/>
          <w:sz w:val="28"/>
          <w:lang w:eastAsia="ja-JP"/>
        </w:rPr>
      </w:pPr>
      <w:r>
        <w:rPr>
          <w:rFonts w:eastAsiaTheme="minorEastAsia" w:cstheme="majorBidi"/>
          <w:caps/>
          <w:sz w:val="28"/>
          <w:lang w:eastAsia="ja-JP"/>
        </w:rPr>
        <w:t>MAR</w:t>
      </w:r>
      <w:r w:rsidRPr="00BB1179">
        <w:rPr>
          <w:rFonts w:eastAsiaTheme="minorEastAsia" w:cstheme="majorBidi"/>
          <w:caps/>
          <w:sz w:val="28"/>
          <w:lang w:eastAsia="ja-JP"/>
        </w:rPr>
        <w:t xml:space="preserve"> 201</w:t>
      </w:r>
      <w:r>
        <w:rPr>
          <w:rFonts w:eastAsiaTheme="minorEastAsia" w:cstheme="majorBidi"/>
          <w:caps/>
          <w:sz w:val="28"/>
          <w:lang w:eastAsia="ja-JP"/>
        </w:rPr>
        <w:t>6</w:t>
      </w:r>
      <w:r w:rsidRPr="00BB1179">
        <w:rPr>
          <w:rFonts w:eastAsiaTheme="minorEastAsia" w:cstheme="majorBidi"/>
          <w:caps/>
          <w:sz w:val="28"/>
          <w:lang w:eastAsia="ja-JP"/>
        </w:rPr>
        <w:t xml:space="preserve"> – Dec 2017</w:t>
      </w:r>
    </w:p>
    <w:p w:rsidR="00D70063" w:rsidRPr="000040DB" w:rsidRDefault="00790146" w:rsidP="000040DB">
      <w:pPr>
        <w:spacing w:after="0"/>
        <w:rPr>
          <w:rFonts w:ascii="Segoe UI" w:hAnsi="Segoe UI" w:cs="Segoe UI"/>
          <w:sz w:val="21"/>
          <w:szCs w:val="21"/>
          <w:shd w:val="clear" w:color="auto" w:fill="FFFFFF"/>
        </w:rPr>
      </w:pPr>
      <w:r>
        <w:rPr>
          <w:rFonts w:ascii="Segoe UI" w:hAnsi="Segoe UI" w:cs="Segoe UI"/>
          <w:sz w:val="21"/>
          <w:szCs w:val="21"/>
          <w:shd w:val="clear" w:color="auto" w:fill="FFFFFF"/>
        </w:rPr>
        <w:t># Part of HP Experimentation and Innovation team that have driven an incremental $21 million in revenue through A/B testing and personalization campaigns. </w:t>
      </w:r>
      <w:r>
        <w:rPr>
          <w:rFonts w:ascii="Segoe UI" w:hAnsi="Segoe UI" w:cs="Segoe UI"/>
          <w:sz w:val="21"/>
          <w:szCs w:val="21"/>
        </w:rPr>
        <w:br/>
      </w:r>
      <w:r w:rsidR="000040DB">
        <w:rPr>
          <w:rFonts w:ascii="Segoe UI" w:hAnsi="Segoe UI" w:cs="Segoe UI"/>
          <w:sz w:val="21"/>
          <w:szCs w:val="21"/>
          <w:shd w:val="clear" w:color="auto" w:fill="FFFFFF"/>
        </w:rPr>
        <w:t># Optimize front-end feature applications for maximum speed and scalability.</w:t>
      </w:r>
      <w:r>
        <w:rPr>
          <w:rFonts w:ascii="Segoe UI" w:hAnsi="Segoe UI" w:cs="Segoe UI"/>
          <w:sz w:val="21"/>
          <w:szCs w:val="21"/>
        </w:rPr>
        <w:br/>
      </w:r>
      <w:r>
        <w:rPr>
          <w:rFonts w:ascii="Segoe UI" w:hAnsi="Segoe UI" w:cs="Segoe UI"/>
          <w:sz w:val="21"/>
          <w:szCs w:val="21"/>
          <w:shd w:val="clear" w:color="auto" w:fill="FFFFFF"/>
        </w:rPr>
        <w:t># Underlying front-end eCommerce code base and utilize available web services and APIs to implement front end optimizations that sync with Websphere backend.</w:t>
      </w:r>
      <w:r>
        <w:rPr>
          <w:rFonts w:ascii="Segoe UI" w:hAnsi="Segoe UI" w:cs="Segoe UI"/>
          <w:sz w:val="21"/>
          <w:szCs w:val="21"/>
        </w:rPr>
        <w:br/>
      </w:r>
      <w:r>
        <w:rPr>
          <w:rFonts w:ascii="Segoe UI" w:hAnsi="Segoe UI" w:cs="Segoe UI"/>
          <w:sz w:val="21"/>
          <w:szCs w:val="21"/>
          <w:shd w:val="clear" w:color="auto" w:fill="FFFFFF"/>
        </w:rPr>
        <w:t># Contribute actively in product development activities which include investigating, designing, coding and testing.</w:t>
      </w:r>
      <w:r>
        <w:rPr>
          <w:rFonts w:ascii="Segoe UI" w:hAnsi="Segoe UI" w:cs="Segoe UI"/>
          <w:sz w:val="21"/>
          <w:szCs w:val="21"/>
        </w:rPr>
        <w:br/>
      </w:r>
      <w:r>
        <w:rPr>
          <w:rFonts w:ascii="Segoe UI" w:hAnsi="Segoe UI" w:cs="Segoe UI"/>
          <w:sz w:val="21"/>
          <w:szCs w:val="21"/>
          <w:shd w:val="clear" w:color="auto" w:fill="FFFFFF"/>
        </w:rPr>
        <w:t># Involved in creating Restful APIs using Javascript based framework node.js and express.js</w:t>
      </w:r>
    </w:p>
    <w:sdt>
      <w:sdtPr>
        <w:id w:val="1745452497"/>
        <w:placeholder>
          <w:docPart w:val="74EC907173534F89901FD0A5F8FFF6BF"/>
        </w:placeholder>
        <w:temporary/>
        <w:showingPlcHdr/>
        <w15:appearance w15:val="hidden"/>
      </w:sdtPr>
      <w:sdtEndPr/>
      <w:sdtContent>
        <w:p w:rsidR="00D70063" w:rsidRDefault="00D70063" w:rsidP="00D70063">
          <w:pPr>
            <w:pStyle w:val="Heading3"/>
          </w:pPr>
          <w:r>
            <w:t>Education</w:t>
          </w:r>
        </w:p>
      </w:sdtContent>
    </w:sdt>
    <w:p w:rsidR="00D70063" w:rsidRDefault="00790146" w:rsidP="00D70063">
      <w:pPr>
        <w:pStyle w:val="Heading4"/>
      </w:pPr>
      <w:r w:rsidRPr="00790146">
        <w:t>Southern Illinois university - Carbondale</w:t>
      </w:r>
    </w:p>
    <w:p w:rsidR="00790146" w:rsidRDefault="00790146" w:rsidP="00D70063">
      <w:pPr>
        <w:pStyle w:val="Heading3"/>
        <w:rPr>
          <w:rFonts w:asciiTheme="minorHAnsi" w:eastAsiaTheme="minorHAnsi" w:hAnsiTheme="minorHAnsi" w:cstheme="minorBidi"/>
          <w:caps w:val="0"/>
          <w:color w:val="auto"/>
          <w:sz w:val="24"/>
          <w:lang w:eastAsia="en-US"/>
        </w:rPr>
      </w:pPr>
      <w:r w:rsidRPr="00790146">
        <w:rPr>
          <w:rFonts w:asciiTheme="minorHAnsi" w:eastAsiaTheme="minorHAnsi" w:hAnsiTheme="minorHAnsi" w:cstheme="minorBidi"/>
          <w:caps w:val="0"/>
          <w:color w:val="auto"/>
          <w:sz w:val="24"/>
          <w:lang w:eastAsia="en-US"/>
        </w:rPr>
        <w:t>B.A. in Computer Science with a minor in Business Administration</w:t>
      </w:r>
      <w:r>
        <w:rPr>
          <w:rFonts w:asciiTheme="minorHAnsi" w:eastAsiaTheme="minorHAnsi" w:hAnsiTheme="minorHAnsi" w:cstheme="minorBidi"/>
          <w:caps w:val="0"/>
          <w:color w:val="auto"/>
          <w:sz w:val="24"/>
          <w:lang w:eastAsia="en-US"/>
        </w:rPr>
        <w:t>.</w:t>
      </w:r>
    </w:p>
    <w:p w:rsidR="00790146" w:rsidRPr="00790146" w:rsidRDefault="00790146" w:rsidP="00790146">
      <w:pPr>
        <w:pStyle w:val="Subtitle"/>
      </w:pPr>
      <w:r>
        <w:t>2011 - 2015</w:t>
      </w:r>
    </w:p>
    <w:p w:rsidR="00D70063" w:rsidRDefault="00D93AB7" w:rsidP="00D70063">
      <w:pPr>
        <w:pStyle w:val="Heading3"/>
      </w:pPr>
      <w:sdt>
        <w:sdtPr>
          <w:id w:val="1154334311"/>
          <w:placeholder>
            <w:docPart w:val="3CD6B5A2497E438A9E5101A296AE3E4D"/>
          </w:placeholder>
          <w:temporary/>
          <w:showingPlcHdr/>
          <w15:appearance w15:val="hidden"/>
        </w:sdtPr>
        <w:sdtEndPr/>
        <w:sdtContent>
          <w:r w:rsidR="00D70063">
            <w:t>REFERENCES</w:t>
          </w:r>
        </w:sdtContent>
      </w:sdt>
    </w:p>
    <w:p w:rsidR="00D70063" w:rsidRPr="00A057C1" w:rsidRDefault="00A057C1" w:rsidP="00A057C1">
      <w:pPr>
        <w:pStyle w:val="Heading4"/>
        <w:rPr>
          <w:rFonts w:eastAsiaTheme="minorEastAsia"/>
          <w:caps w:val="0"/>
          <w:color w:val="5A5A5A" w:themeColor="text1" w:themeTint="A5"/>
        </w:rPr>
      </w:pPr>
      <w:r w:rsidRPr="00A057C1">
        <w:t>Erin Aldinger Simpson</w:t>
      </w:r>
      <w:r w:rsidR="00790146">
        <w:t xml:space="preserve">, </w:t>
      </w:r>
      <w:r w:rsidRPr="00A057C1">
        <w:rPr>
          <w:rFonts w:eastAsiaTheme="minorEastAsia"/>
          <w:caps w:val="0"/>
          <w:color w:val="5A5A5A" w:themeColor="text1" w:themeTint="A5"/>
        </w:rPr>
        <w:t>E-Commerce Site Merchandiser at HP Inc.</w:t>
      </w:r>
    </w:p>
    <w:p w:rsidR="00731C98" w:rsidRPr="00731C98" w:rsidRDefault="00731C98" w:rsidP="00925702">
      <w:pPr>
        <w:pStyle w:val="ContactInfo"/>
      </w:pPr>
      <w:r>
        <w:t>“</w:t>
      </w:r>
      <w:r w:rsidR="00A057C1" w:rsidRPr="00A057C1">
        <w:t>Mohammad (Moe) is an incredibly talented individual! His eye for both the little details as well as the bigger picture has made him an invaluable member of the experimentation team at HP. He has a fantastic understanding of the business and consistently adds value by making recommendations for user experience and development that help improve the customer experience. He keeps projects on track, and is always one step ahead as he anticipates the needs of the business and the customer throughout the development process</w:t>
      </w:r>
      <w:r w:rsidRPr="00731C98">
        <w:t>.</w:t>
      </w:r>
      <w:r>
        <w:t>”</w:t>
      </w:r>
      <w:bookmarkStart w:id="0" w:name="_GoBack"/>
      <w:bookmarkEnd w:id="0"/>
    </w:p>
    <w:sectPr w:rsidR="00731C98" w:rsidRPr="00731C98" w:rsidSect="00FD7C04">
      <w:headerReference w:type="default" r:id="rId11"/>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AB7" w:rsidRDefault="00D93AB7" w:rsidP="00187B92">
      <w:pPr>
        <w:spacing w:after="0" w:line="240" w:lineRule="auto"/>
      </w:pPr>
      <w:r>
        <w:separator/>
      </w:r>
    </w:p>
  </w:endnote>
  <w:endnote w:type="continuationSeparator" w:id="0">
    <w:p w:rsidR="00D93AB7" w:rsidRDefault="00D93AB7"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AB7" w:rsidRDefault="00D93AB7" w:rsidP="00187B92">
      <w:pPr>
        <w:spacing w:after="0" w:line="240" w:lineRule="auto"/>
      </w:pPr>
      <w:r>
        <w:separator/>
      </w:r>
    </w:p>
  </w:footnote>
  <w:footnote w:type="continuationSeparator" w:id="0">
    <w:p w:rsidR="00D93AB7" w:rsidRDefault="00D93AB7"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028465"/>
      <w:docPartObj>
        <w:docPartGallery w:val="Page Numbers (Top of Page)"/>
        <w:docPartUnique/>
      </w:docPartObj>
    </w:sdtPr>
    <w:sdtEndPr>
      <w:rPr>
        <w:noProof/>
      </w:rPr>
    </w:sdtEndPr>
    <w:sdtContent>
      <w:p w:rsidR="00731C98" w:rsidRDefault="00731C98">
        <w:pPr>
          <w:pStyle w:val="Header"/>
        </w:pPr>
        <w:r>
          <w:fldChar w:fldCharType="begin"/>
        </w:r>
        <w:r>
          <w:instrText xml:space="preserve"> PAGE   \* MERGEFORMAT </w:instrText>
        </w:r>
        <w:r>
          <w:fldChar w:fldCharType="separate"/>
        </w:r>
        <w:r>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7A7FBB06" wp14:editId="1136BFF5">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731C98" w:rsidTr="002C0739">
                                <w:trPr>
                                  <w:tblHeader/>
                                </w:trPr>
                                <w:tc>
                                  <w:tcPr>
                                    <w:tcW w:w="1959" w:type="dxa"/>
                                  </w:tcPr>
                                  <w:sdt>
                                    <w:sdtPr>
                                      <w:alias w:val="Your Name"/>
                                      <w:tag w:val="Your Name"/>
                                      <w:id w:val="1777370408"/>
                                      <w:placeholder>
                                        <w:docPart w:val="0487924A94EB4FFA9F2D9EC56E0C91B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731C98" w:rsidRPr="00187B92" w:rsidRDefault="00731C98" w:rsidP="00187B92">
                                        <w:pPr>
                                          <w:pStyle w:val="Title"/>
                                        </w:pPr>
                                        <w:r>
                                          <w:t>Mohammed Alabandi</w:t>
                                        </w:r>
                                      </w:p>
                                    </w:sdtContent>
                                  </w:sdt>
                                  <w:p w:rsidR="00731C98" w:rsidRPr="00970D57" w:rsidRDefault="00D93AB7" w:rsidP="00731C98">
                                    <w:pPr>
                                      <w:pStyle w:val="Subtitle"/>
                                    </w:pPr>
                                    <w:sdt>
                                      <w:sdtPr>
                                        <w:alias w:val="Position Title"/>
                                        <w:tag w:val=""/>
                                        <w:id w:val="839120990"/>
                                        <w:placeholder>
                                          <w:docPart w:val="DA8E4FAB3EF841B5AAE46A5E1E212DCE"/>
                                        </w:placeholder>
                                        <w:dataBinding w:prefixMappings="xmlns:ns0='http://schemas.microsoft.com/office/2006/coverPageProps' " w:xpath="/ns0:CoverPageProperties[1]/ns0:CompanyAddress[1]" w:storeItemID="{55AF091B-3C7A-41E3-B477-F2FDAA23CFDA}"/>
                                        <w15:appearance w15:val="hidden"/>
                                        <w:text w:multiLine="1"/>
                                      </w:sdtPr>
                                      <w:sdtEndPr/>
                                      <w:sdtContent>
                                        <w:r w:rsidR="00731C98">
                                          <w:t>Lead Developer for Experimentation and Innovation at HP INC.</w:t>
                                        </w:r>
                                      </w:sdtContent>
                                    </w:sdt>
                                  </w:p>
                                </w:tc>
                              </w:tr>
                            </w:tbl>
                            <w:p w:rsidR="00731C98" w:rsidRDefault="00731C9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7FBB06" id="_x0000_t202" coordsize="21600,21600" o:spt="202" path="m,l,21600r21600,l21600,xe">
                  <v:stroke joinstyle="miter"/>
                  <v:path gradientshapeok="t" o:connecttype="rect"/>
                </v:shapetype>
                <v:shape id="_x0000_s1027"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731C98" w:rsidTr="002C0739">
                          <w:trPr>
                            <w:tblHeader/>
                          </w:trPr>
                          <w:tc>
                            <w:tcPr>
                              <w:tcW w:w="1959" w:type="dxa"/>
                            </w:tcPr>
                            <w:sdt>
                              <w:sdtPr>
                                <w:alias w:val="Your Name"/>
                                <w:tag w:val="Your Name"/>
                                <w:id w:val="1777370408"/>
                                <w:placeholder>
                                  <w:docPart w:val="0487924A94EB4FFA9F2D9EC56E0C91B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731C98" w:rsidRPr="00187B92" w:rsidRDefault="00731C98" w:rsidP="00187B92">
                                  <w:pPr>
                                    <w:pStyle w:val="Title"/>
                                  </w:pPr>
                                  <w:r>
                                    <w:t>Mohammed Alabandi</w:t>
                                  </w:r>
                                </w:p>
                              </w:sdtContent>
                            </w:sdt>
                            <w:p w:rsidR="00731C98" w:rsidRPr="00970D57" w:rsidRDefault="00D93AB7" w:rsidP="00731C98">
                              <w:pPr>
                                <w:pStyle w:val="Subtitle"/>
                              </w:pPr>
                              <w:sdt>
                                <w:sdtPr>
                                  <w:alias w:val="Position Title"/>
                                  <w:tag w:val=""/>
                                  <w:id w:val="839120990"/>
                                  <w:placeholder>
                                    <w:docPart w:val="DA8E4FAB3EF841B5AAE46A5E1E212DCE"/>
                                  </w:placeholder>
                                  <w:dataBinding w:prefixMappings="xmlns:ns0='http://schemas.microsoft.com/office/2006/coverPageProps' " w:xpath="/ns0:CoverPageProperties[1]/ns0:CompanyAddress[1]" w:storeItemID="{55AF091B-3C7A-41E3-B477-F2FDAA23CFDA}"/>
                                  <w15:appearance w15:val="hidden"/>
                                  <w:text w:multiLine="1"/>
                                </w:sdtPr>
                                <w:sdtEndPr/>
                                <w:sdtContent>
                                  <w:r w:rsidR="00731C98">
                                    <w:t>Lead Developer for Experimentation and Innovation at HP INC.</w:t>
                                  </w:r>
                                </w:sdtContent>
                              </w:sdt>
                            </w:p>
                          </w:tc>
                        </w:tr>
                      </w:tbl>
                      <w:p w:rsidR="00731C98" w:rsidRDefault="00731C98"/>
                    </w:txbxContent>
                  </v:textbox>
                  <w10:wrap type="square" anchorx="page" anchory="margin"/>
                  <w10:anchorlock/>
                </v:shape>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99"/>
    <w:rsid w:val="000040DB"/>
    <w:rsid w:val="00157B6F"/>
    <w:rsid w:val="00187B92"/>
    <w:rsid w:val="002005AE"/>
    <w:rsid w:val="00293B83"/>
    <w:rsid w:val="002C0739"/>
    <w:rsid w:val="002E516A"/>
    <w:rsid w:val="0039505A"/>
    <w:rsid w:val="00486E5D"/>
    <w:rsid w:val="00581FC8"/>
    <w:rsid w:val="00657C99"/>
    <w:rsid w:val="006A3CE7"/>
    <w:rsid w:val="006B6D95"/>
    <w:rsid w:val="00731C98"/>
    <w:rsid w:val="00790146"/>
    <w:rsid w:val="008C33FB"/>
    <w:rsid w:val="00925702"/>
    <w:rsid w:val="00A057C1"/>
    <w:rsid w:val="00BB1179"/>
    <w:rsid w:val="00D70063"/>
    <w:rsid w:val="00D8569C"/>
    <w:rsid w:val="00D93AB7"/>
    <w:rsid w:val="00DC13D4"/>
    <w:rsid w:val="00E55746"/>
    <w:rsid w:val="00E66BBB"/>
    <w:rsid w:val="00FD7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22A9A"/>
  <w15:chartTrackingRefBased/>
  <w15:docId w15:val="{7516CB50-56F2-4D2F-8A6F-5D797A5B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BB1179"/>
    <w:rPr>
      <w:color w:val="0563C1" w:themeColor="hyperlink"/>
      <w:u w:val="single"/>
    </w:rPr>
  </w:style>
  <w:style w:type="character" w:styleId="UnresolvedMention">
    <w:name w:val="Unresolved Mention"/>
    <w:basedOn w:val="DefaultParagraphFont"/>
    <w:uiPriority w:val="99"/>
    <w:semiHidden/>
    <w:unhideWhenUsed/>
    <w:rsid w:val="00BB11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4120">
      <w:bodyDiv w:val="1"/>
      <w:marLeft w:val="0"/>
      <w:marRight w:val="0"/>
      <w:marTop w:val="0"/>
      <w:marBottom w:val="0"/>
      <w:divBdr>
        <w:top w:val="none" w:sz="0" w:space="0" w:color="auto"/>
        <w:left w:val="none" w:sz="0" w:space="0" w:color="auto"/>
        <w:bottom w:val="none" w:sz="0" w:space="0" w:color="auto"/>
        <w:right w:val="none" w:sz="0" w:space="0" w:color="auto"/>
      </w:divBdr>
    </w:div>
    <w:div w:id="235286778">
      <w:bodyDiv w:val="1"/>
      <w:marLeft w:val="0"/>
      <w:marRight w:val="0"/>
      <w:marTop w:val="0"/>
      <w:marBottom w:val="0"/>
      <w:divBdr>
        <w:top w:val="none" w:sz="0" w:space="0" w:color="auto"/>
        <w:left w:val="none" w:sz="0" w:space="0" w:color="auto"/>
        <w:bottom w:val="none" w:sz="0" w:space="0" w:color="auto"/>
        <w:right w:val="none" w:sz="0" w:space="0" w:color="auto"/>
      </w:divBdr>
    </w:div>
    <w:div w:id="507524108">
      <w:bodyDiv w:val="1"/>
      <w:marLeft w:val="0"/>
      <w:marRight w:val="0"/>
      <w:marTop w:val="0"/>
      <w:marBottom w:val="0"/>
      <w:divBdr>
        <w:top w:val="none" w:sz="0" w:space="0" w:color="auto"/>
        <w:left w:val="none" w:sz="0" w:space="0" w:color="auto"/>
        <w:bottom w:val="none" w:sz="0" w:space="0" w:color="auto"/>
        <w:right w:val="none" w:sz="0" w:space="0" w:color="auto"/>
      </w:divBdr>
    </w:div>
    <w:div w:id="530651087">
      <w:bodyDiv w:val="1"/>
      <w:marLeft w:val="0"/>
      <w:marRight w:val="0"/>
      <w:marTop w:val="0"/>
      <w:marBottom w:val="0"/>
      <w:divBdr>
        <w:top w:val="none" w:sz="0" w:space="0" w:color="auto"/>
        <w:left w:val="none" w:sz="0" w:space="0" w:color="auto"/>
        <w:bottom w:val="none" w:sz="0" w:space="0" w:color="auto"/>
        <w:right w:val="none" w:sz="0" w:space="0" w:color="auto"/>
      </w:divBdr>
    </w:div>
    <w:div w:id="594827743">
      <w:bodyDiv w:val="1"/>
      <w:marLeft w:val="0"/>
      <w:marRight w:val="0"/>
      <w:marTop w:val="0"/>
      <w:marBottom w:val="0"/>
      <w:divBdr>
        <w:top w:val="none" w:sz="0" w:space="0" w:color="auto"/>
        <w:left w:val="none" w:sz="0" w:space="0" w:color="auto"/>
        <w:bottom w:val="none" w:sz="0" w:space="0" w:color="auto"/>
        <w:right w:val="none" w:sz="0" w:space="0" w:color="auto"/>
      </w:divBdr>
    </w:div>
    <w:div w:id="856962674">
      <w:bodyDiv w:val="1"/>
      <w:marLeft w:val="0"/>
      <w:marRight w:val="0"/>
      <w:marTop w:val="0"/>
      <w:marBottom w:val="0"/>
      <w:divBdr>
        <w:top w:val="none" w:sz="0" w:space="0" w:color="auto"/>
        <w:left w:val="none" w:sz="0" w:space="0" w:color="auto"/>
        <w:bottom w:val="none" w:sz="0" w:space="0" w:color="auto"/>
        <w:right w:val="none" w:sz="0" w:space="0" w:color="auto"/>
      </w:divBdr>
      <w:divsChild>
        <w:div w:id="489516715">
          <w:marLeft w:val="600"/>
          <w:marRight w:val="0"/>
          <w:marTop w:val="60"/>
          <w:marBottom w:val="240"/>
          <w:divBdr>
            <w:top w:val="none" w:sz="0" w:space="0" w:color="auto"/>
            <w:left w:val="none" w:sz="0" w:space="0" w:color="auto"/>
            <w:bottom w:val="none" w:sz="0" w:space="0" w:color="auto"/>
            <w:right w:val="none" w:sz="0" w:space="0" w:color="auto"/>
          </w:divBdr>
        </w:div>
      </w:divsChild>
    </w:div>
    <w:div w:id="1492210233">
      <w:bodyDiv w:val="1"/>
      <w:marLeft w:val="0"/>
      <w:marRight w:val="0"/>
      <w:marTop w:val="0"/>
      <w:marBottom w:val="0"/>
      <w:divBdr>
        <w:top w:val="none" w:sz="0" w:space="0" w:color="auto"/>
        <w:left w:val="none" w:sz="0" w:space="0" w:color="auto"/>
        <w:bottom w:val="none" w:sz="0" w:space="0" w:color="auto"/>
        <w:right w:val="none" w:sz="0" w:space="0" w:color="auto"/>
      </w:divBdr>
    </w:div>
    <w:div w:id="17812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andimh01/"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bandimh0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abandimh01/" TargetMode="External"/><Relationship Id="rId4" Type="http://schemas.openxmlformats.org/officeDocument/2006/relationships/webSettings" Target="webSettings.xml"/><Relationship Id="rId9" Type="http://schemas.openxmlformats.org/officeDocument/2006/relationships/hyperlink" Target="mailto:abandimh07@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bandm\AppData\Roaming\Microsoft\Templates\Resume%20(Profess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133339C95E4CA6B4DD0A86233EBE49"/>
        <w:category>
          <w:name w:val="General"/>
          <w:gallery w:val="placeholder"/>
        </w:category>
        <w:types>
          <w:type w:val="bbPlcHdr"/>
        </w:types>
        <w:behaviors>
          <w:behavior w:val="content"/>
        </w:behaviors>
        <w:guid w:val="{9374275B-4628-4A4E-915A-41251F2BE548}"/>
      </w:docPartPr>
      <w:docPartBody>
        <w:p w:rsidR="009A4D4F" w:rsidRDefault="003B6BC3">
          <w:pPr>
            <w:pStyle w:val="FB133339C95E4CA6B4DD0A86233EBE49"/>
          </w:pPr>
          <w:r>
            <w:t>Experience</w:t>
          </w:r>
        </w:p>
      </w:docPartBody>
    </w:docPart>
    <w:docPart>
      <w:docPartPr>
        <w:name w:val="74EC907173534F89901FD0A5F8FFF6BF"/>
        <w:category>
          <w:name w:val="General"/>
          <w:gallery w:val="placeholder"/>
        </w:category>
        <w:types>
          <w:type w:val="bbPlcHdr"/>
        </w:types>
        <w:behaviors>
          <w:behavior w:val="content"/>
        </w:behaviors>
        <w:guid w:val="{B84038E4-DD1B-43BB-B7EA-0A8B24345337}"/>
      </w:docPartPr>
      <w:docPartBody>
        <w:p w:rsidR="009A4D4F" w:rsidRDefault="003B6BC3">
          <w:pPr>
            <w:pStyle w:val="74EC907173534F89901FD0A5F8FFF6BF"/>
          </w:pPr>
          <w:r>
            <w:t>Education</w:t>
          </w:r>
        </w:p>
      </w:docPartBody>
    </w:docPart>
    <w:docPart>
      <w:docPartPr>
        <w:name w:val="3CD6B5A2497E438A9E5101A296AE3E4D"/>
        <w:category>
          <w:name w:val="General"/>
          <w:gallery w:val="placeholder"/>
        </w:category>
        <w:types>
          <w:type w:val="bbPlcHdr"/>
        </w:types>
        <w:behaviors>
          <w:behavior w:val="content"/>
        </w:behaviors>
        <w:guid w:val="{8883786A-9FE3-4763-8DC7-2CF5877CD56D}"/>
      </w:docPartPr>
      <w:docPartBody>
        <w:p w:rsidR="009A4D4F" w:rsidRDefault="003B6BC3">
          <w:pPr>
            <w:pStyle w:val="3CD6B5A2497E438A9E5101A296AE3E4D"/>
          </w:pPr>
          <w:r>
            <w:t>REFERENCES</w:t>
          </w:r>
        </w:p>
      </w:docPartBody>
    </w:docPart>
    <w:docPart>
      <w:docPartPr>
        <w:name w:val="EDAA9B02560B42BA80A7D9261659E4C8"/>
        <w:category>
          <w:name w:val="General"/>
          <w:gallery w:val="placeholder"/>
        </w:category>
        <w:types>
          <w:type w:val="bbPlcHdr"/>
        </w:types>
        <w:behaviors>
          <w:behavior w:val="content"/>
        </w:behaviors>
        <w:guid w:val="{BBFCCD3E-6465-4D1A-A4CF-BBF9E2FE3718}"/>
      </w:docPartPr>
      <w:docPartBody>
        <w:p w:rsidR="009A4D4F" w:rsidRDefault="003B6BC3">
          <w:pPr>
            <w:pStyle w:val="EDAA9B02560B42BA80A7D9261659E4C8"/>
          </w:pPr>
          <w:r>
            <w:rPr>
              <w:rStyle w:val="PlaceholderText"/>
            </w:rPr>
            <w:t>Your Name</w:t>
          </w:r>
        </w:p>
      </w:docPartBody>
    </w:docPart>
    <w:docPart>
      <w:docPartPr>
        <w:name w:val="7C05058C959F4C5F9308D89CC99E4CC2"/>
        <w:category>
          <w:name w:val="General"/>
          <w:gallery w:val="placeholder"/>
        </w:category>
        <w:types>
          <w:type w:val="bbPlcHdr"/>
        </w:types>
        <w:behaviors>
          <w:behavior w:val="content"/>
        </w:behaviors>
        <w:guid w:val="{74574851-C35B-40EA-9656-D52E4ACFDF72}"/>
      </w:docPartPr>
      <w:docPartBody>
        <w:p w:rsidR="009A4D4F" w:rsidRDefault="003B6BC3">
          <w:pPr>
            <w:pStyle w:val="7C05058C959F4C5F9308D89CC99E4CC2"/>
          </w:pPr>
          <w:r>
            <w:t>Position Title</w:t>
          </w:r>
        </w:p>
      </w:docPartBody>
    </w:docPart>
    <w:docPart>
      <w:docPartPr>
        <w:name w:val="3A29FD23F7284677AB6F239AD29E2880"/>
        <w:category>
          <w:name w:val="General"/>
          <w:gallery w:val="placeholder"/>
        </w:category>
        <w:types>
          <w:type w:val="bbPlcHdr"/>
        </w:types>
        <w:behaviors>
          <w:behavior w:val="content"/>
        </w:behaviors>
        <w:guid w:val="{81CDA406-9806-4E32-8AD9-516010AAD9EC}"/>
      </w:docPartPr>
      <w:docPartBody>
        <w:p w:rsidR="009A4D4F" w:rsidRDefault="003B6BC3">
          <w:pPr>
            <w:pStyle w:val="3A29FD23F7284677AB6F239AD29E2880"/>
          </w:pPr>
          <w:r>
            <w:t>Objective</w:t>
          </w:r>
        </w:p>
      </w:docPartBody>
    </w:docPart>
    <w:docPart>
      <w:docPartPr>
        <w:name w:val="44D3894E987149EB9C4F5204E929A178"/>
        <w:category>
          <w:name w:val="General"/>
          <w:gallery w:val="placeholder"/>
        </w:category>
        <w:types>
          <w:type w:val="bbPlcHdr"/>
        </w:types>
        <w:behaviors>
          <w:behavior w:val="content"/>
        </w:behaviors>
        <w:guid w:val="{6FD24507-8C32-4393-B737-A22C965B5B55}"/>
      </w:docPartPr>
      <w:docPartBody>
        <w:p w:rsidR="009A4D4F" w:rsidRDefault="003B6BC3">
          <w:pPr>
            <w:pStyle w:val="44D3894E987149EB9C4F5204E929A178"/>
          </w:pPr>
          <w:r>
            <w:t>Skills &amp; Abilities</w:t>
          </w:r>
        </w:p>
      </w:docPartBody>
    </w:docPart>
    <w:docPart>
      <w:docPartPr>
        <w:name w:val="0487924A94EB4FFA9F2D9EC56E0C91BD"/>
        <w:category>
          <w:name w:val="General"/>
          <w:gallery w:val="placeholder"/>
        </w:category>
        <w:types>
          <w:type w:val="bbPlcHdr"/>
        </w:types>
        <w:behaviors>
          <w:behavior w:val="content"/>
        </w:behaviors>
        <w:guid w:val="{0DE1DC85-FE71-4621-9AF8-9E5223DC7E28}"/>
      </w:docPartPr>
      <w:docPartBody>
        <w:p w:rsidR="009A4D4F" w:rsidRDefault="003B6BC3">
          <w:pPr>
            <w:pStyle w:val="0487924A94EB4FFA9F2D9EC56E0C91BD"/>
          </w:pPr>
          <w:r>
            <w:t>Your Name</w:t>
          </w:r>
        </w:p>
      </w:docPartBody>
    </w:docPart>
    <w:docPart>
      <w:docPartPr>
        <w:name w:val="DA8E4FAB3EF841B5AAE46A5E1E212DCE"/>
        <w:category>
          <w:name w:val="General"/>
          <w:gallery w:val="placeholder"/>
        </w:category>
        <w:types>
          <w:type w:val="bbPlcHdr"/>
        </w:types>
        <w:behaviors>
          <w:behavior w:val="content"/>
        </w:behaviors>
        <w:guid w:val="{A768E340-4E33-4413-8C64-44B81F1B77E6}"/>
      </w:docPartPr>
      <w:docPartBody>
        <w:p w:rsidR="009A4D4F" w:rsidRDefault="003B6BC3">
          <w:pPr>
            <w:pStyle w:val="DA8E4FAB3EF841B5AAE46A5E1E212DCE"/>
          </w:pPr>
          <w:r>
            <w:t>Position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C3"/>
    <w:rsid w:val="003B6BC3"/>
    <w:rsid w:val="006D7A98"/>
    <w:rsid w:val="009A4D4F"/>
    <w:rsid w:val="00A971B5"/>
    <w:rsid w:val="00FA4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133339C95E4CA6B4DD0A86233EBE49">
    <w:name w:val="FB133339C95E4CA6B4DD0A86233EBE49"/>
  </w:style>
  <w:style w:type="paragraph" w:customStyle="1" w:styleId="983028A0482E47A1A5EFB092B966B44C">
    <w:name w:val="983028A0482E47A1A5EFB092B966B44C"/>
  </w:style>
  <w:style w:type="paragraph" w:customStyle="1" w:styleId="2EB9C2D65E44428995A88D86BC034C26">
    <w:name w:val="2EB9C2D65E44428995A88D86BC034C26"/>
  </w:style>
  <w:style w:type="paragraph" w:customStyle="1" w:styleId="6048CF0818DD411A89A4AFDF74569D08">
    <w:name w:val="6048CF0818DD411A89A4AFDF74569D08"/>
  </w:style>
  <w:style w:type="paragraph" w:customStyle="1" w:styleId="84DBDDBF18C7438C8404127EB2B801BE">
    <w:name w:val="84DBDDBF18C7438C8404127EB2B801BE"/>
  </w:style>
  <w:style w:type="paragraph" w:customStyle="1" w:styleId="61119D6B00CE452F9CBAE0E14F76D96B">
    <w:name w:val="61119D6B00CE452F9CBAE0E14F76D96B"/>
  </w:style>
  <w:style w:type="paragraph" w:customStyle="1" w:styleId="555BD285FC774EDA8B6133ABFC13EA53">
    <w:name w:val="555BD285FC774EDA8B6133ABFC13EA53"/>
  </w:style>
  <w:style w:type="paragraph" w:customStyle="1" w:styleId="74EC907173534F89901FD0A5F8FFF6BF">
    <w:name w:val="74EC907173534F89901FD0A5F8FFF6BF"/>
  </w:style>
  <w:style w:type="paragraph" w:customStyle="1" w:styleId="D972DE14E30748C4AA41295AC8012F0E">
    <w:name w:val="D972DE14E30748C4AA41295AC8012F0E"/>
  </w:style>
  <w:style w:type="paragraph" w:customStyle="1" w:styleId="9E9BDA3392494669A608A58194EB3F27">
    <w:name w:val="9E9BDA3392494669A608A58194EB3F27"/>
  </w:style>
  <w:style w:type="paragraph" w:customStyle="1" w:styleId="8BA53FCE7B5B4B96A8C47A1155FFDD05">
    <w:name w:val="8BA53FCE7B5B4B96A8C47A1155FFDD05"/>
  </w:style>
  <w:style w:type="paragraph" w:customStyle="1" w:styleId="94B10D0C497942098579493B833D4BC6">
    <w:name w:val="94B10D0C497942098579493B833D4BC6"/>
  </w:style>
  <w:style w:type="paragraph" w:customStyle="1" w:styleId="1195F692F2D343DD8D073D89CFDE32D1">
    <w:name w:val="1195F692F2D343DD8D073D89CFDE32D1"/>
  </w:style>
  <w:style w:type="paragraph" w:customStyle="1" w:styleId="81C93CA0B9DE4D748D09CCAE11AB9737">
    <w:name w:val="81C93CA0B9DE4D748D09CCAE11AB9737"/>
  </w:style>
  <w:style w:type="paragraph" w:customStyle="1" w:styleId="3CD6B5A2497E438A9E5101A296AE3E4D">
    <w:name w:val="3CD6B5A2497E438A9E5101A296AE3E4D"/>
  </w:style>
  <w:style w:type="paragraph" w:customStyle="1" w:styleId="3D1EC0F2475A4218BD7CC393B8F5A124">
    <w:name w:val="3D1EC0F2475A4218BD7CC393B8F5A124"/>
  </w:style>
  <w:style w:type="paragraph" w:customStyle="1" w:styleId="E663AF00244D463E8F688C57012336DE">
    <w:name w:val="E663AF00244D463E8F688C57012336DE"/>
  </w:style>
  <w:style w:type="character" w:styleId="PlaceholderText">
    <w:name w:val="Placeholder Text"/>
    <w:basedOn w:val="DefaultParagraphFont"/>
    <w:uiPriority w:val="99"/>
    <w:semiHidden/>
    <w:rPr>
      <w:color w:val="808080"/>
    </w:rPr>
  </w:style>
  <w:style w:type="paragraph" w:customStyle="1" w:styleId="EDAA9B02560B42BA80A7D9261659E4C8">
    <w:name w:val="EDAA9B02560B42BA80A7D9261659E4C8"/>
  </w:style>
  <w:style w:type="paragraph" w:customStyle="1" w:styleId="7C05058C959F4C5F9308D89CC99E4CC2">
    <w:name w:val="7C05058C959F4C5F9308D89CC99E4CC2"/>
  </w:style>
  <w:style w:type="paragraph" w:customStyle="1" w:styleId="3A29FD23F7284677AB6F239AD29E2880">
    <w:name w:val="3A29FD23F7284677AB6F239AD29E2880"/>
  </w:style>
  <w:style w:type="paragraph" w:customStyle="1" w:styleId="170356CE869440B38501BF4103EECF9F">
    <w:name w:val="170356CE869440B38501BF4103EECF9F"/>
  </w:style>
  <w:style w:type="paragraph" w:customStyle="1" w:styleId="44D3894E987149EB9C4F5204E929A178">
    <w:name w:val="44D3894E987149EB9C4F5204E929A178"/>
  </w:style>
  <w:style w:type="paragraph" w:customStyle="1" w:styleId="0D6133E7B5E6472F96F65714109854DA">
    <w:name w:val="0D6133E7B5E6472F96F65714109854DA"/>
  </w:style>
  <w:style w:type="paragraph" w:customStyle="1" w:styleId="3F86AC965F0E4F29B8F608C627826D0B">
    <w:name w:val="3F86AC965F0E4F29B8F608C627826D0B"/>
  </w:style>
  <w:style w:type="paragraph" w:customStyle="1" w:styleId="6576C44C61EC4E878A2ECE666CB36262">
    <w:name w:val="6576C44C61EC4E878A2ECE666CB36262"/>
  </w:style>
  <w:style w:type="paragraph" w:customStyle="1" w:styleId="84E63B9C268B48E3A535639E8CD92141">
    <w:name w:val="84E63B9C268B48E3A535639E8CD92141"/>
  </w:style>
  <w:style w:type="paragraph" w:customStyle="1" w:styleId="94ED8EF91DF84C8AB3F5299DBF2723EF">
    <w:name w:val="94ED8EF91DF84C8AB3F5299DBF2723EF"/>
  </w:style>
  <w:style w:type="paragraph" w:customStyle="1" w:styleId="0487924A94EB4FFA9F2D9EC56E0C91BD">
    <w:name w:val="0487924A94EB4FFA9F2D9EC56E0C91BD"/>
  </w:style>
  <w:style w:type="paragraph" w:customStyle="1" w:styleId="DA8E4FAB3EF841B5AAE46A5E1E212DCE">
    <w:name w:val="DA8E4FAB3EF841B5AAE46A5E1E212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Lead Developer for Experimentation and Innovation at HP INC.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(Professional).dotx</Template>
  <TotalTime>126</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Alabandi</dc:creator>
  <cp:keywords/>
  <dc:description/>
  <cp:lastModifiedBy>Alabandi, Mohammad</cp:lastModifiedBy>
  <cp:revision>5</cp:revision>
  <dcterms:created xsi:type="dcterms:W3CDTF">2018-09-04T02:14:00Z</dcterms:created>
  <dcterms:modified xsi:type="dcterms:W3CDTF">2019-04-22T04:40:00Z</dcterms:modified>
</cp:coreProperties>
</file>